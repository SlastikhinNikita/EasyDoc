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E9" w:rsidRPr="005C64E9" w:rsidRDefault="005C64E9" w:rsidP="005C64E9">
      <w:pPr>
        <w:pStyle w:val="a3"/>
        <w:rPr>
          <w:lang w:val="ru-RU"/>
        </w:rPr>
      </w:pPr>
      <w:r w:rsidRPr="005C64E9">
        <w:rPr>
          <w:lang w:val="ru-RU"/>
        </w:rPr>
        <w:t>План работ проекта</w:t>
      </w:r>
      <w:r>
        <w:rPr>
          <w:lang w:val="ru-RU"/>
        </w:rPr>
        <w:t xml:space="preserve"> </w:t>
      </w:r>
      <w:proofErr w:type="spellStart"/>
      <w:r>
        <w:t>EasyDoc</w:t>
      </w:r>
      <w:proofErr w:type="spellEnd"/>
      <w:r w:rsidRPr="005C64E9">
        <w:rPr>
          <w:lang w:val="ru-RU"/>
        </w:rPr>
        <w:t xml:space="preserve"> </w:t>
      </w:r>
    </w:p>
    <w:p w:rsidR="00E077D9" w:rsidRPr="005C64E9" w:rsidRDefault="005C64E9" w:rsidP="005C64E9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Сбор данных</w:t>
      </w:r>
    </w:p>
    <w:p w:rsidR="00392F21" w:rsidRDefault="005C64E9" w:rsidP="00823A2E">
      <w:pPr>
        <w:jc w:val="both"/>
        <w:rPr>
          <w:sz w:val="24"/>
          <w:szCs w:val="24"/>
          <w:lang w:val="ru-RU"/>
        </w:rPr>
      </w:pPr>
      <w:r w:rsidRPr="005C64E9">
        <w:rPr>
          <w:sz w:val="24"/>
          <w:szCs w:val="24"/>
          <w:lang w:val="ru-RU"/>
        </w:rPr>
        <w:t xml:space="preserve">Сбор данных о проекте. </w:t>
      </w:r>
      <w:r w:rsidR="001609E7">
        <w:rPr>
          <w:sz w:val="24"/>
          <w:szCs w:val="24"/>
          <w:lang w:val="ru-RU"/>
        </w:rPr>
        <w:t>Встречи</w:t>
      </w:r>
      <w:r w:rsidR="004504B2">
        <w:rPr>
          <w:sz w:val="24"/>
          <w:szCs w:val="24"/>
          <w:lang w:val="ru-RU"/>
        </w:rPr>
        <w:t xml:space="preserve"> с заказчиком и исполнителем. </w:t>
      </w:r>
      <w:r w:rsidRPr="005C64E9">
        <w:rPr>
          <w:sz w:val="24"/>
          <w:szCs w:val="24"/>
          <w:lang w:val="ru-RU"/>
        </w:rPr>
        <w:t xml:space="preserve">Необходимо понять для кого необходим весь проект. Возможно сделать опросник для получения дополнительных данных непосредственно с будущих пользователей системы. </w:t>
      </w:r>
      <w:r>
        <w:rPr>
          <w:sz w:val="24"/>
          <w:szCs w:val="24"/>
          <w:lang w:val="ru-RU"/>
        </w:rPr>
        <w:t xml:space="preserve">В этом этапе формируется примерная стоимость и время реализации проекта. </w:t>
      </w:r>
      <w:r w:rsidR="00823A2E">
        <w:rPr>
          <w:sz w:val="24"/>
          <w:szCs w:val="24"/>
          <w:lang w:val="ru-RU"/>
        </w:rPr>
        <w:t>Обсуждается п</w:t>
      </w:r>
      <w:r>
        <w:rPr>
          <w:sz w:val="24"/>
          <w:szCs w:val="24"/>
          <w:lang w:val="ru-RU"/>
        </w:rPr>
        <w:t>риблизител</w:t>
      </w:r>
      <w:r w:rsidR="004504B2">
        <w:rPr>
          <w:sz w:val="24"/>
          <w:szCs w:val="24"/>
          <w:lang w:val="ru-RU"/>
        </w:rPr>
        <w:t>ьные макеты, функционал, нагрузки</w:t>
      </w:r>
      <w:r w:rsidR="001609E7">
        <w:rPr>
          <w:sz w:val="24"/>
          <w:szCs w:val="24"/>
          <w:lang w:val="ru-RU"/>
        </w:rPr>
        <w:t>, хранение данных и прочее для</w:t>
      </w:r>
      <w:r w:rsidR="004504B2">
        <w:rPr>
          <w:sz w:val="24"/>
          <w:szCs w:val="24"/>
          <w:lang w:val="ru-RU"/>
        </w:rPr>
        <w:t xml:space="preserve"> будущих приложений.</w:t>
      </w:r>
    </w:p>
    <w:p w:rsidR="00E077D9" w:rsidRDefault="00823A2E" w:rsidP="00823A2E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Время</w:t>
      </w:r>
      <w:r w:rsidR="00392F21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от пару дней до </w:t>
      </w:r>
      <w:r w:rsidR="000245BD">
        <w:rPr>
          <w:sz w:val="24"/>
          <w:szCs w:val="24"/>
          <w:lang w:val="ru-RU"/>
        </w:rPr>
        <w:t>двух</w:t>
      </w:r>
      <w:r>
        <w:rPr>
          <w:sz w:val="24"/>
          <w:szCs w:val="24"/>
          <w:lang w:val="ru-RU"/>
        </w:rPr>
        <w:t xml:space="preserve"> недель.</w:t>
      </w:r>
    </w:p>
    <w:p w:rsidR="00823A2E" w:rsidRDefault="00823A2E">
      <w:pPr>
        <w:rPr>
          <w:sz w:val="24"/>
          <w:szCs w:val="24"/>
          <w:lang w:val="ru-RU"/>
        </w:rPr>
      </w:pPr>
    </w:p>
    <w:p w:rsidR="00823A2E" w:rsidRDefault="00823A2E" w:rsidP="00823A2E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Предварительный дизайн (создание макетов)</w:t>
      </w:r>
    </w:p>
    <w:p w:rsidR="003B1055" w:rsidRDefault="00823A2E" w:rsidP="003B105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этом этапе разрабатывается приблизительный вид приложений, которые будут </w:t>
      </w:r>
      <w:r w:rsidR="002917AB">
        <w:rPr>
          <w:sz w:val="24"/>
          <w:szCs w:val="24"/>
          <w:lang w:val="ru-RU"/>
        </w:rPr>
        <w:t>использоваться</w:t>
      </w:r>
      <w:r>
        <w:rPr>
          <w:sz w:val="24"/>
          <w:szCs w:val="24"/>
          <w:lang w:val="ru-RU"/>
        </w:rPr>
        <w:t xml:space="preserve"> в </w:t>
      </w:r>
      <w:r w:rsidR="002917AB">
        <w:rPr>
          <w:sz w:val="24"/>
          <w:szCs w:val="24"/>
          <w:lang w:val="ru-RU"/>
        </w:rPr>
        <w:t>проекте</w:t>
      </w:r>
      <w:r>
        <w:rPr>
          <w:sz w:val="24"/>
          <w:szCs w:val="24"/>
          <w:lang w:val="ru-RU"/>
        </w:rPr>
        <w:t>.</w:t>
      </w:r>
    </w:p>
    <w:p w:rsidR="00823A2E" w:rsidRDefault="00823A2E" w:rsidP="003B105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нашем случае решено делать два внешних интерфейса для работы с пользователями:</w:t>
      </w:r>
    </w:p>
    <w:p w:rsidR="00823A2E" w:rsidRDefault="00823A2E" w:rsidP="003B105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А) </w:t>
      </w:r>
      <w:r>
        <w:rPr>
          <w:sz w:val="24"/>
          <w:szCs w:val="24"/>
        </w:rPr>
        <w:t>WEB</w:t>
      </w:r>
      <w:r w:rsidRPr="00823A2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приложение. Система контроля и учёта запросов пациентов. В ней будет работать доктор (либо его секретарь). Основные функции – регистрация запроса от пациента, назначения времени приёма и выдача пациенту его номера очереди.</w:t>
      </w:r>
    </w:p>
    <w:p w:rsidR="00823A2E" w:rsidRDefault="00823A2E" w:rsidP="003B105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Б) </w:t>
      </w:r>
      <w:r>
        <w:rPr>
          <w:sz w:val="24"/>
          <w:szCs w:val="24"/>
        </w:rPr>
        <w:t>Mobile</w:t>
      </w:r>
      <w:r w:rsidRPr="00823A2E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App</w:t>
      </w:r>
      <w:r w:rsidRPr="00823A2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приложение. Мобильное приложение для пациента. В нём пациент регистрируется (вводит свои данные с </w:t>
      </w:r>
      <w:proofErr w:type="spellStart"/>
      <w:proofErr w:type="gramStart"/>
      <w:r>
        <w:rPr>
          <w:sz w:val="24"/>
          <w:szCs w:val="24"/>
          <w:lang w:val="ru-RU"/>
        </w:rPr>
        <w:t>мед.карты</w:t>
      </w:r>
      <w:proofErr w:type="spellEnd"/>
      <w:proofErr w:type="gramEnd"/>
      <w:r>
        <w:rPr>
          <w:sz w:val="24"/>
          <w:szCs w:val="24"/>
          <w:lang w:val="ru-RU"/>
        </w:rPr>
        <w:t xml:space="preserve">). Высылает запрос на приём к нужному доктору и </w:t>
      </w:r>
      <w:r w:rsidR="002917AB">
        <w:rPr>
          <w:sz w:val="24"/>
          <w:szCs w:val="24"/>
          <w:lang w:val="ru-RU"/>
        </w:rPr>
        <w:t>следит за своей очередью.</w:t>
      </w:r>
      <w:r>
        <w:rPr>
          <w:sz w:val="24"/>
          <w:szCs w:val="24"/>
          <w:lang w:val="ru-RU"/>
        </w:rPr>
        <w:t xml:space="preserve"> </w:t>
      </w:r>
    </w:p>
    <w:p w:rsidR="00785052" w:rsidRDefault="00785052" w:rsidP="003B105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Необходимо нарисовать макеты для этих двух приложений. После формирования макетов, станет понятнее какой именно функционал будет использоваться.</w:t>
      </w:r>
      <w:r>
        <w:rPr>
          <w:sz w:val="24"/>
          <w:szCs w:val="24"/>
          <w:lang w:val="ru-RU"/>
        </w:rPr>
        <w:br/>
        <w:t>Время: неделя – две недели.</w:t>
      </w:r>
    </w:p>
    <w:p w:rsidR="00785052" w:rsidRDefault="001609E7" w:rsidP="001609E7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Написание ТЗ для программирования</w:t>
      </w:r>
    </w:p>
    <w:p w:rsidR="001609E7" w:rsidRDefault="001609E7" w:rsidP="003B105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Написание технического задания для программирования всего проекта. Обговаривается какие технологии будут использоваться. Описывается весь функционал исходя из макетов программ. Продумывается какие будут использоваться технические средства: сервера, мобильные на разных платформах, прочее. </w:t>
      </w:r>
    </w:p>
    <w:p w:rsidR="001609E7" w:rsidRDefault="001609E7" w:rsidP="001609E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Время: от пару дней до недели.</w:t>
      </w:r>
    </w:p>
    <w:p w:rsidR="001609E7" w:rsidRPr="0006780A" w:rsidRDefault="001609E7" w:rsidP="001609E7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Программирование проекта</w:t>
      </w:r>
    </w:p>
    <w:p w:rsidR="001609E7" w:rsidRDefault="001609E7" w:rsidP="001609E7">
      <w:pPr>
        <w:rPr>
          <w:sz w:val="24"/>
          <w:szCs w:val="24"/>
          <w:lang w:val="ru-RU"/>
        </w:rPr>
      </w:pPr>
      <w:r w:rsidRPr="001609E7">
        <w:rPr>
          <w:sz w:val="24"/>
          <w:szCs w:val="24"/>
          <w:lang w:val="ru-RU"/>
        </w:rPr>
        <w:t xml:space="preserve">Непосредственное </w:t>
      </w:r>
      <w:r w:rsidR="0006780A">
        <w:rPr>
          <w:sz w:val="24"/>
          <w:szCs w:val="24"/>
          <w:lang w:val="ru-RU"/>
        </w:rPr>
        <w:t>создание приложений.</w:t>
      </w:r>
    </w:p>
    <w:p w:rsidR="003B1055" w:rsidRPr="003B1055" w:rsidRDefault="003B1055" w:rsidP="001609E7">
      <w:pPr>
        <w:rPr>
          <w:sz w:val="24"/>
          <w:szCs w:val="24"/>
          <w:lang w:val="ru-RU"/>
        </w:rPr>
      </w:pPr>
      <w:r w:rsidRPr="003B1055">
        <w:rPr>
          <w:sz w:val="24"/>
          <w:szCs w:val="24"/>
          <w:lang w:val="ru-RU"/>
        </w:rPr>
        <w:t>а)</w:t>
      </w:r>
      <w:r>
        <w:rPr>
          <w:sz w:val="24"/>
          <w:szCs w:val="24"/>
          <w:lang w:val="ru-RU"/>
        </w:rPr>
        <w:t xml:space="preserve"> Окончательный дизайн для приложений.</w:t>
      </w:r>
    </w:p>
    <w:p w:rsidR="001609E7" w:rsidRDefault="003B1055" w:rsidP="001609E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</w:t>
      </w:r>
      <w:r w:rsidR="001609E7">
        <w:rPr>
          <w:sz w:val="24"/>
          <w:szCs w:val="24"/>
          <w:lang w:val="ru-RU"/>
        </w:rPr>
        <w:t>) Написание серверной части.</w:t>
      </w:r>
    </w:p>
    <w:p w:rsidR="001609E7" w:rsidRDefault="003B1055" w:rsidP="001609E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="001609E7">
        <w:rPr>
          <w:sz w:val="24"/>
          <w:szCs w:val="24"/>
          <w:lang w:val="ru-RU"/>
        </w:rPr>
        <w:t xml:space="preserve">) Написание </w:t>
      </w:r>
      <w:r w:rsidR="001609E7">
        <w:rPr>
          <w:sz w:val="24"/>
          <w:szCs w:val="24"/>
        </w:rPr>
        <w:t>Web</w:t>
      </w:r>
      <w:r w:rsidR="001609E7" w:rsidRPr="001609E7">
        <w:rPr>
          <w:sz w:val="24"/>
          <w:szCs w:val="24"/>
          <w:lang w:val="ru-RU"/>
        </w:rPr>
        <w:t>-</w:t>
      </w:r>
      <w:r w:rsidR="001609E7">
        <w:rPr>
          <w:sz w:val="24"/>
          <w:szCs w:val="24"/>
          <w:lang w:val="ru-RU"/>
        </w:rPr>
        <w:t xml:space="preserve">части. </w:t>
      </w:r>
    </w:p>
    <w:p w:rsidR="001609E7" w:rsidRPr="003B1055" w:rsidRDefault="003B1055" w:rsidP="001609E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</w:t>
      </w:r>
      <w:r w:rsidR="001609E7">
        <w:rPr>
          <w:sz w:val="24"/>
          <w:szCs w:val="24"/>
          <w:lang w:val="ru-RU"/>
        </w:rPr>
        <w:t xml:space="preserve">) Написание </w:t>
      </w:r>
      <w:r w:rsidR="001609E7">
        <w:rPr>
          <w:sz w:val="24"/>
          <w:szCs w:val="24"/>
        </w:rPr>
        <w:t>Mobile</w:t>
      </w:r>
      <w:r w:rsidR="001609E7" w:rsidRPr="003B1055">
        <w:rPr>
          <w:sz w:val="24"/>
          <w:szCs w:val="24"/>
          <w:lang w:val="ru-RU"/>
        </w:rPr>
        <w:t>-</w:t>
      </w:r>
      <w:r w:rsidR="001609E7">
        <w:rPr>
          <w:sz w:val="24"/>
          <w:szCs w:val="24"/>
        </w:rPr>
        <w:t>app</w:t>
      </w:r>
      <w:r w:rsidR="001609E7" w:rsidRPr="003B1055">
        <w:rPr>
          <w:sz w:val="24"/>
          <w:szCs w:val="24"/>
          <w:lang w:val="ru-RU"/>
        </w:rPr>
        <w:t>.</w:t>
      </w:r>
    </w:p>
    <w:p w:rsidR="001609E7" w:rsidRDefault="003B1055" w:rsidP="001609E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Время: два-три месяца. (основной кусок работы)</w:t>
      </w:r>
    </w:p>
    <w:p w:rsidR="003B1055" w:rsidRDefault="003B1055" w:rsidP="003B1055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Тестирование проекта</w:t>
      </w:r>
    </w:p>
    <w:p w:rsidR="003B1055" w:rsidRDefault="003B1055" w:rsidP="003B1055">
      <w:pPr>
        <w:jc w:val="both"/>
        <w:rPr>
          <w:sz w:val="24"/>
          <w:lang w:val="ru-RU"/>
        </w:rPr>
      </w:pPr>
      <w:r>
        <w:rPr>
          <w:sz w:val="24"/>
          <w:lang w:val="ru-RU"/>
        </w:rPr>
        <w:t>Тестирование проекта. Заполнение временных данных для тестирования проекта. Создание учётных записей докторов, пациентов прочего. Проверка корректности работы всего функционала. Исправление найденных ошибок.</w:t>
      </w:r>
    </w:p>
    <w:p w:rsidR="003B1055" w:rsidRDefault="003B1055" w:rsidP="003B1055">
      <w:pPr>
        <w:rPr>
          <w:sz w:val="24"/>
          <w:lang w:val="ru-RU"/>
        </w:rPr>
      </w:pPr>
      <w:r>
        <w:rPr>
          <w:sz w:val="24"/>
          <w:lang w:val="ru-RU"/>
        </w:rPr>
        <w:t>Время: от недели до месяца.</w:t>
      </w:r>
    </w:p>
    <w:p w:rsidR="003B1055" w:rsidRDefault="003B1055" w:rsidP="003B1055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Демонстрация</w:t>
      </w:r>
    </w:p>
    <w:p w:rsidR="003B1055" w:rsidRDefault="003B1055" w:rsidP="003B1055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После тестирования, подготовка к демонстрации. Проверка корректности работы системы за приделами «тестовой базы». Перепроверка основных функций, которые будут демонстрироваться и устранение ошибок при их возникновении. </w:t>
      </w:r>
      <w:r w:rsidR="001921E7">
        <w:rPr>
          <w:sz w:val="24"/>
          <w:lang w:val="ru-RU"/>
        </w:rPr>
        <w:t xml:space="preserve">Подготовка необходимых документов и материалов (инструкции, </w:t>
      </w:r>
      <w:proofErr w:type="spellStart"/>
      <w:r w:rsidR="001921E7">
        <w:rPr>
          <w:sz w:val="24"/>
          <w:lang w:val="ru-RU"/>
        </w:rPr>
        <w:t>флае</w:t>
      </w:r>
      <w:bookmarkStart w:id="0" w:name="_GoBack"/>
      <w:bookmarkEnd w:id="0"/>
      <w:r w:rsidR="001921E7">
        <w:rPr>
          <w:sz w:val="24"/>
          <w:lang w:val="ru-RU"/>
        </w:rPr>
        <w:t>ры</w:t>
      </w:r>
      <w:proofErr w:type="spellEnd"/>
      <w:r w:rsidR="001921E7">
        <w:rPr>
          <w:sz w:val="24"/>
          <w:lang w:val="ru-RU"/>
        </w:rPr>
        <w:t>, прочее).</w:t>
      </w:r>
    </w:p>
    <w:p w:rsidR="003B1055" w:rsidRPr="003B1055" w:rsidRDefault="003B1055" w:rsidP="003B1055">
      <w:pPr>
        <w:jc w:val="both"/>
        <w:rPr>
          <w:sz w:val="24"/>
          <w:lang w:val="ru-RU"/>
        </w:rPr>
      </w:pPr>
      <w:r>
        <w:rPr>
          <w:sz w:val="24"/>
          <w:lang w:val="ru-RU"/>
        </w:rPr>
        <w:t>Время: пару дней – неделя.</w:t>
      </w:r>
    </w:p>
    <w:sectPr w:rsidR="003B1055" w:rsidRPr="003B10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2544A"/>
    <w:multiLevelType w:val="hybridMultilevel"/>
    <w:tmpl w:val="0DE427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E9"/>
    <w:rsid w:val="000245BD"/>
    <w:rsid w:val="0006780A"/>
    <w:rsid w:val="001609E7"/>
    <w:rsid w:val="001921E7"/>
    <w:rsid w:val="002917AB"/>
    <w:rsid w:val="00392F21"/>
    <w:rsid w:val="003B1055"/>
    <w:rsid w:val="004504B2"/>
    <w:rsid w:val="005C64E9"/>
    <w:rsid w:val="00785052"/>
    <w:rsid w:val="00823A2E"/>
    <w:rsid w:val="009B3ADD"/>
    <w:rsid w:val="00E0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F314"/>
  <w15:chartTrackingRefBased/>
  <w15:docId w15:val="{F0379D2B-2D1F-46E7-B3E2-55DBA11F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a4">
    <w:name w:val="Назва Знак"/>
    <w:basedOn w:val="a0"/>
    <w:link w:val="a3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7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Цитата Знак"/>
    <w:basedOn w:val="a0"/>
    <w:link w:val="ab"/>
    <w:uiPriority w:val="29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ae">
    <w:name w:val="Насичена цитата Знак"/>
    <w:basedOn w:val="a0"/>
    <w:link w:val="ad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af">
    <w:name w:val="Subtle Reference"/>
    <w:basedOn w:val="a0"/>
    <w:uiPriority w:val="31"/>
    <w:qFormat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Pr>
      <w:b/>
      <w:bCs/>
      <w:smallCaps/>
    </w:rPr>
  </w:style>
  <w:style w:type="paragraph" w:styleId="af2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af3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No Spacing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80;\&#1054;&#1092;&#1086;&#1088;&#1084;&#1083;&#1077;&#1085;&#1085;&#1103;%20&#1110;&#1079;%20&#1075;&#1088;&#1072;&#1085;&#1103;&#1084;&#1080;%20(&#1087;&#1091;&#1089;&#1090;&#1080;&#1081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Оформлення із гранями (пустий).dotx</Template>
  <TotalTime>51</TotalTime>
  <Pages>2</Pages>
  <Words>1579</Words>
  <Characters>901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Oksana</dc:creator>
  <cp:keywords/>
  <cp:lastModifiedBy>Oksana</cp:lastModifiedBy>
  <cp:revision>7</cp:revision>
  <dcterms:created xsi:type="dcterms:W3CDTF">2016-12-08T17:11:00Z</dcterms:created>
  <dcterms:modified xsi:type="dcterms:W3CDTF">2016-12-08T18:02:00Z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